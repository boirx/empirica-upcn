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E3B" w:rsidRPr="00D50D8A" w:rsidRDefault="003B4E3B">
      <w:pPr>
        <w:rPr>
          <w:sz w:val="24"/>
          <w:szCs w:val="24"/>
        </w:rPr>
      </w:pPr>
    </w:p>
    <w:p w:rsidR="003B4E3B" w:rsidRPr="00D50D8A" w:rsidRDefault="003B4E3B">
      <w:pPr>
        <w:rPr>
          <w:sz w:val="24"/>
          <w:szCs w:val="24"/>
        </w:rPr>
      </w:pPr>
      <w:r w:rsidRPr="00D50D8A">
        <w:rPr>
          <w:sz w:val="24"/>
          <w:szCs w:val="24"/>
        </w:rPr>
        <w:t>1- Cuando doy enter sobre/la foto del pdf de la impresión del LE (me da error)</w:t>
      </w:r>
    </w:p>
    <w:p w:rsidR="003B4E3B" w:rsidRPr="00D50D8A" w:rsidRDefault="003B4E3B">
      <w:pPr>
        <w:rPr>
          <w:b/>
          <w:sz w:val="24"/>
          <w:szCs w:val="24"/>
          <w:u w:val="single"/>
        </w:rPr>
      </w:pPr>
      <w:r w:rsidRPr="00D50D8A">
        <w:rPr>
          <w:b/>
          <w:sz w:val="24"/>
          <w:szCs w:val="24"/>
          <w:u w:val="single"/>
        </w:rPr>
        <w:t>Impresión listado de erogaciones:</w:t>
      </w:r>
    </w:p>
    <w:p w:rsidR="003B4E3B" w:rsidRPr="00D50D8A" w:rsidRDefault="003B4E3B">
      <w:pPr>
        <w:rPr>
          <w:sz w:val="24"/>
          <w:szCs w:val="24"/>
        </w:rPr>
      </w:pPr>
      <w:r w:rsidRPr="00526CDE">
        <w:rPr>
          <w:sz w:val="24"/>
          <w:szCs w:val="24"/>
          <w:highlight w:val="yellow"/>
        </w:rPr>
        <w:t>2- Al pasar de hoja queda el titulo en el final de la hoja 1 ( Nº de orden,detalleconcepto )  y en la hoja 2 arranca la info.   ( en el cambio de hoja)</w:t>
      </w:r>
    </w:p>
    <w:p w:rsidR="003B4E3B" w:rsidRPr="00D50D8A" w:rsidRDefault="003B4E3B">
      <w:pPr>
        <w:rPr>
          <w:sz w:val="24"/>
          <w:szCs w:val="24"/>
        </w:rPr>
      </w:pPr>
    </w:p>
    <w:p w:rsidR="003B4E3B" w:rsidRPr="00D50D8A" w:rsidRDefault="003B4E3B">
      <w:pPr>
        <w:rPr>
          <w:sz w:val="24"/>
          <w:szCs w:val="24"/>
        </w:rPr>
      </w:pPr>
      <w:r w:rsidRPr="00A60222">
        <w:rPr>
          <w:sz w:val="24"/>
          <w:szCs w:val="24"/>
          <w:highlight w:val="yellow"/>
        </w:rPr>
        <w:t>3- Y se hace una raya cuando escribo mucho en el</w:t>
      </w:r>
      <w:r w:rsidRPr="00A60222">
        <w:rPr>
          <w:b/>
          <w:sz w:val="24"/>
          <w:szCs w:val="24"/>
          <w:highlight w:val="yellow"/>
        </w:rPr>
        <w:t xml:space="preserve"> Concepto (se separa la info del concepto por una raya)</w:t>
      </w:r>
      <w:r w:rsidRPr="00A60222">
        <w:rPr>
          <w:sz w:val="24"/>
          <w:szCs w:val="24"/>
          <w:highlight w:val="yellow"/>
        </w:rPr>
        <w:t xml:space="preserve"> .Ej: pago de haberes empleados  industria textil ( me lo expone separado por una raya</w:t>
      </w:r>
    </w:p>
    <w:p w:rsidR="003B4E3B" w:rsidRPr="00D50D8A" w:rsidRDefault="003B4E3B">
      <w:pPr>
        <w:rPr>
          <w:sz w:val="24"/>
          <w:szCs w:val="24"/>
        </w:rPr>
      </w:pPr>
      <w:r w:rsidRPr="00D50D8A">
        <w:rPr>
          <w:sz w:val="24"/>
          <w:szCs w:val="24"/>
        </w:rPr>
        <w:t>4-</w:t>
      </w:r>
      <w:r w:rsidRPr="00A60222">
        <w:rPr>
          <w:sz w:val="24"/>
          <w:szCs w:val="24"/>
          <w:highlight w:val="yellow"/>
        </w:rPr>
        <w:t>Donde esta puesto la palabra  recibo se confunde con elnumero de OP.</w:t>
      </w:r>
    </w:p>
    <w:p w:rsidR="003B4E3B" w:rsidRPr="00D50D8A" w:rsidRDefault="003B4E3B">
      <w:pPr>
        <w:rPr>
          <w:sz w:val="24"/>
          <w:szCs w:val="24"/>
          <w:highlight w:val="yellow"/>
        </w:rPr>
      </w:pPr>
      <w:r w:rsidRPr="00D50D8A">
        <w:rPr>
          <w:sz w:val="24"/>
          <w:szCs w:val="24"/>
          <w:highlight w:val="yellow"/>
        </w:rPr>
        <w:t>Pongan uno arriba del otro en lugar de la misma línea recibo y factura. Y a la altura de la columna de fecha. O vean como se les ocurra(pero que no invada la info de las columnas de posdata y corrientes ni OP.</w:t>
      </w:r>
    </w:p>
    <w:p w:rsidR="003B4E3B" w:rsidRPr="00D50D8A" w:rsidRDefault="003B4E3B">
      <w:pPr>
        <w:rPr>
          <w:sz w:val="24"/>
          <w:szCs w:val="24"/>
          <w:highlight w:val="yellow"/>
        </w:rPr>
      </w:pPr>
      <w:r w:rsidRPr="00D50D8A">
        <w:rPr>
          <w:sz w:val="24"/>
          <w:szCs w:val="24"/>
          <w:highlight w:val="yellow"/>
        </w:rPr>
        <w:t>Yo lo haría asi:</w:t>
      </w:r>
    </w:p>
    <w:p w:rsidR="003B4E3B" w:rsidRPr="00D50D8A" w:rsidRDefault="003B4E3B">
      <w:pPr>
        <w:rPr>
          <w:sz w:val="24"/>
          <w:szCs w:val="24"/>
          <w:highlight w:val="yellow"/>
        </w:rPr>
      </w:pPr>
      <w:r w:rsidRPr="00D50D8A">
        <w:rPr>
          <w:sz w:val="24"/>
          <w:szCs w:val="24"/>
          <w:highlight w:val="yellow"/>
        </w:rPr>
        <w:t>Recibo:</w:t>
      </w:r>
    </w:p>
    <w:p w:rsidR="003B4E3B" w:rsidRPr="00D50D8A" w:rsidRDefault="003B4E3B">
      <w:pPr>
        <w:rPr>
          <w:sz w:val="24"/>
          <w:szCs w:val="24"/>
        </w:rPr>
      </w:pPr>
      <w:r w:rsidRPr="00D50D8A">
        <w:rPr>
          <w:sz w:val="24"/>
          <w:szCs w:val="24"/>
          <w:highlight w:val="yellow"/>
        </w:rPr>
        <w:t>Factura:</w:t>
      </w:r>
      <w:bookmarkStart w:id="0" w:name="_GoBack"/>
      <w:bookmarkEnd w:id="0"/>
    </w:p>
    <w:p w:rsidR="003B4E3B" w:rsidRPr="00D50D8A" w:rsidRDefault="003B4E3B">
      <w:pPr>
        <w:rPr>
          <w:sz w:val="24"/>
          <w:szCs w:val="24"/>
        </w:rPr>
      </w:pPr>
      <w:r w:rsidRPr="00D50D8A">
        <w:rPr>
          <w:sz w:val="24"/>
          <w:szCs w:val="24"/>
          <w:highlight w:val="yellow"/>
        </w:rPr>
        <w:t xml:space="preserve">En la </w:t>
      </w:r>
      <w:r w:rsidRPr="00D50D8A">
        <w:rPr>
          <w:b/>
          <w:sz w:val="24"/>
          <w:szCs w:val="24"/>
          <w:highlight w:val="yellow"/>
        </w:rPr>
        <w:t>denominación</w:t>
      </w:r>
      <w:r w:rsidRPr="00D50D8A">
        <w:rPr>
          <w:sz w:val="24"/>
          <w:szCs w:val="24"/>
          <w:highlight w:val="yellow"/>
        </w:rPr>
        <w:t xml:space="preserve">entra perfecto la infopero </w:t>
      </w:r>
      <w:r w:rsidRPr="00D50D8A">
        <w:rPr>
          <w:b/>
          <w:sz w:val="24"/>
          <w:szCs w:val="24"/>
          <w:highlight w:val="yellow"/>
        </w:rPr>
        <w:t>que nada invada</w:t>
      </w:r>
      <w:r w:rsidRPr="00D50D8A">
        <w:rPr>
          <w:sz w:val="24"/>
          <w:szCs w:val="24"/>
          <w:highlight w:val="yellow"/>
        </w:rPr>
        <w:t xml:space="preserve"> la columna de los importes de posdatados y corrientes.</w:t>
      </w:r>
      <w:r w:rsidRPr="00D50D8A">
        <w:rPr>
          <w:sz w:val="24"/>
          <w:szCs w:val="24"/>
        </w:rPr>
        <w:t xml:space="preserve"> </w:t>
      </w:r>
    </w:p>
    <w:p w:rsidR="003B4E3B" w:rsidRPr="00D50D8A" w:rsidRDefault="003B4E3B">
      <w:pPr>
        <w:rPr>
          <w:sz w:val="24"/>
          <w:szCs w:val="24"/>
        </w:rPr>
      </w:pPr>
      <w:r w:rsidRPr="00696317">
        <w:rPr>
          <w:sz w:val="24"/>
          <w:szCs w:val="24"/>
          <w:highlight w:val="green"/>
        </w:rPr>
        <w:t>5-Exportacion a exel, tiene que estar sin los títulos,asi no se deforma la info, creo queya lo habían arreglado a esto. (La de afuera anda bien la de adentro tiene el problema de siempre)</w:t>
      </w:r>
    </w:p>
    <w:p w:rsidR="003B4E3B" w:rsidRPr="00D50D8A" w:rsidRDefault="003B4E3B">
      <w:pPr>
        <w:rPr>
          <w:sz w:val="24"/>
          <w:szCs w:val="24"/>
        </w:rPr>
      </w:pPr>
    </w:p>
    <w:p w:rsidR="003B4E3B" w:rsidRPr="00D50D8A" w:rsidRDefault="003B4E3B">
      <w:pPr>
        <w:rPr>
          <w:b/>
          <w:sz w:val="24"/>
          <w:szCs w:val="24"/>
        </w:rPr>
      </w:pPr>
      <w:r w:rsidRPr="00D50D8A">
        <w:rPr>
          <w:b/>
          <w:sz w:val="24"/>
          <w:szCs w:val="24"/>
        </w:rPr>
        <w:t>ImpresionConciliacion:</w:t>
      </w:r>
    </w:p>
    <w:p w:rsidR="003B4E3B" w:rsidRPr="00D50D8A" w:rsidRDefault="003B4E3B">
      <w:pPr>
        <w:rPr>
          <w:sz w:val="24"/>
          <w:szCs w:val="24"/>
        </w:rPr>
      </w:pPr>
      <w:r w:rsidRPr="00A60222">
        <w:rPr>
          <w:sz w:val="24"/>
          <w:szCs w:val="24"/>
          <w:highlight w:val="yellow"/>
        </w:rPr>
        <w:t>1-Tiene problemas el rayado(hacia abajo) con la info larga, la corta por rayado(ej: nuevo banco de santa fe lo corta)</w:t>
      </w:r>
      <w:r w:rsidRPr="00D50D8A">
        <w:rPr>
          <w:sz w:val="24"/>
          <w:szCs w:val="24"/>
        </w:rPr>
        <w:t xml:space="preserve"> </w:t>
      </w:r>
    </w:p>
    <w:p w:rsidR="003B4E3B" w:rsidRPr="00D50D8A" w:rsidRDefault="003B4E3B">
      <w:pPr>
        <w:rPr>
          <w:sz w:val="24"/>
          <w:szCs w:val="24"/>
        </w:rPr>
      </w:pPr>
      <w:r w:rsidRPr="00A60222">
        <w:rPr>
          <w:sz w:val="24"/>
          <w:szCs w:val="24"/>
          <w:highlight w:val="yellow"/>
        </w:rPr>
        <w:t>2-El rayado se paso de largo en la conciliación hacia la derecha (esto ya lo habían arreglado) controlen</w:t>
      </w:r>
    </w:p>
    <w:p w:rsidR="003B4E3B" w:rsidRPr="00D50D8A" w:rsidRDefault="003B4E3B">
      <w:pPr>
        <w:rPr>
          <w:sz w:val="24"/>
          <w:szCs w:val="24"/>
        </w:rPr>
      </w:pPr>
      <w:r w:rsidRPr="00D50D8A">
        <w:rPr>
          <w:b/>
          <w:sz w:val="24"/>
          <w:szCs w:val="24"/>
        </w:rPr>
        <w:t>Busqueda</w:t>
      </w:r>
      <w:r w:rsidRPr="00D50D8A">
        <w:rPr>
          <w:sz w:val="24"/>
          <w:szCs w:val="24"/>
        </w:rPr>
        <w:t>: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cyan"/>
        </w:rPr>
        <w:t>de retención a las ganacias ( debo saber con el buscador o reporte cuanto tengo de impuesto a las ganancias)</w:t>
      </w:r>
      <w:r>
        <w:rPr>
          <w:sz w:val="24"/>
          <w:szCs w:val="24"/>
        </w:rPr>
        <w:t xml:space="preserve"> rep de movimientos</w:t>
      </w:r>
    </w:p>
    <w:p w:rsidR="003B4E3B" w:rsidRPr="00D50D8A" w:rsidRDefault="003B4E3B">
      <w:pPr>
        <w:rPr>
          <w:sz w:val="24"/>
          <w:szCs w:val="24"/>
        </w:rPr>
      </w:pPr>
    </w:p>
    <w:p w:rsidR="003B4E3B" w:rsidRPr="00D50D8A" w:rsidRDefault="003B4E3B">
      <w:pPr>
        <w:rPr>
          <w:b/>
          <w:sz w:val="24"/>
          <w:szCs w:val="24"/>
        </w:rPr>
      </w:pPr>
    </w:p>
    <w:p w:rsidR="003B4E3B" w:rsidRPr="00D50D8A" w:rsidRDefault="003B4E3B">
      <w:pPr>
        <w:rPr>
          <w:b/>
          <w:sz w:val="24"/>
          <w:szCs w:val="24"/>
        </w:rPr>
      </w:pPr>
      <w:r w:rsidRPr="00D50D8A">
        <w:rPr>
          <w:b/>
          <w:sz w:val="24"/>
          <w:szCs w:val="24"/>
        </w:rPr>
        <w:t>cheques impresión: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green"/>
        </w:rPr>
        <w:t>1-Como hago para volver para atraz cuando pongo imprimir el cheque y no es el que quiero imprimir. Osea le di un click y me lo marco y ese no era y no quiero que quede marcado (Volver a buscar)</w:t>
      </w:r>
    </w:p>
    <w:p w:rsidR="003B4E3B" w:rsidRPr="00057F48" w:rsidRDefault="003B4E3B">
      <w:pPr>
        <w:rPr>
          <w:sz w:val="24"/>
          <w:szCs w:val="24"/>
          <w:highlight w:val="green"/>
        </w:rPr>
      </w:pPr>
      <w:r w:rsidRPr="00057F48">
        <w:rPr>
          <w:sz w:val="24"/>
          <w:szCs w:val="24"/>
          <w:highlight w:val="green"/>
        </w:rPr>
        <w:t xml:space="preserve">2- No saben como hacer para que la info del cheque siga en su renglón de abajo y les pregunto no necesita un espacio mas(ejemplo: </w:t>
      </w:r>
    </w:p>
    <w:p w:rsidR="003B4E3B" w:rsidRPr="00057F48" w:rsidRDefault="003B4E3B">
      <w:pPr>
        <w:rPr>
          <w:sz w:val="24"/>
          <w:szCs w:val="24"/>
          <w:highlight w:val="green"/>
        </w:rPr>
      </w:pPr>
      <w:r w:rsidRPr="00057F48">
        <w:rPr>
          <w:sz w:val="24"/>
          <w:szCs w:val="24"/>
          <w:highlight w:val="green"/>
        </w:rPr>
        <w:t>cuatro mil dosciento cincuenta y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green"/>
        </w:rPr>
        <w:t>tres con treinta centavos. (No se Puede)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green"/>
        </w:rPr>
        <w:t>3- La opción de cruzado.(son dos rayitas)</w:t>
      </w:r>
    </w:p>
    <w:p w:rsidR="003B4E3B" w:rsidRPr="00D50D8A" w:rsidRDefault="003B4E3B">
      <w:pPr>
        <w:rPr>
          <w:sz w:val="24"/>
          <w:szCs w:val="24"/>
        </w:rPr>
      </w:pPr>
      <w:r w:rsidRPr="00057F48">
        <w:rPr>
          <w:sz w:val="24"/>
          <w:szCs w:val="24"/>
          <w:highlight w:val="red"/>
        </w:rPr>
        <w:t>4- Algo que nos olvidamos es lo de los cheques macro (pero esto nunca fui yo a preguntar luego veo si es necesario voy a preguntar cuantos hacen. )</w:t>
      </w:r>
    </w:p>
    <w:p w:rsidR="003B4E3B" w:rsidRPr="00D50D8A" w:rsidRDefault="003B4E3B">
      <w:pPr>
        <w:rPr>
          <w:b/>
          <w:sz w:val="24"/>
          <w:szCs w:val="24"/>
        </w:rPr>
      </w:pPr>
    </w:p>
    <w:p w:rsidR="003B4E3B" w:rsidRPr="00D50D8A" w:rsidRDefault="003B4E3B">
      <w:pPr>
        <w:rPr>
          <w:b/>
          <w:sz w:val="24"/>
          <w:szCs w:val="24"/>
        </w:rPr>
      </w:pPr>
      <w:r w:rsidRPr="00D50D8A">
        <w:rPr>
          <w:b/>
          <w:sz w:val="24"/>
          <w:szCs w:val="24"/>
        </w:rPr>
        <w:t>Reporte de movimientos: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1-Hay algo mal,estan todos en la columna de debe . Y otros en el de haber.(no entiendo)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2-El buscador esta en cualquiera, puse buscar en concepto  camperas y me mostro (camperas y me  camisas , zapatillas, honorarios profesionales)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O puse fletes y me trajo de todo.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Y en otros me mostro lo que pedi.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(esto paso solo seleccionando en el buscador, el concepto y la cuenta)</w:t>
      </w:r>
    </w:p>
    <w:p w:rsidR="003B4E3B" w:rsidRPr="00770C3B" w:rsidRDefault="003B4E3B">
      <w:pPr>
        <w:rPr>
          <w:sz w:val="24"/>
          <w:szCs w:val="24"/>
          <w:highlight w:val="green"/>
        </w:rPr>
      </w:pPr>
      <w:r w:rsidRPr="00770C3B">
        <w:rPr>
          <w:sz w:val="24"/>
          <w:szCs w:val="24"/>
          <w:highlight w:val="green"/>
        </w:rPr>
        <w:t>3- Por ahí me tiro este error el buscador( error Reading c_yo.items.strings: out of systemresources</w:t>
      </w:r>
    </w:p>
    <w:p w:rsidR="003B4E3B" w:rsidRPr="00D50D8A" w:rsidRDefault="003B4E3B">
      <w:pPr>
        <w:rPr>
          <w:sz w:val="24"/>
          <w:szCs w:val="24"/>
        </w:rPr>
      </w:pPr>
      <w:r w:rsidRPr="00770C3B">
        <w:rPr>
          <w:sz w:val="24"/>
          <w:szCs w:val="24"/>
          <w:highlight w:val="green"/>
        </w:rPr>
        <w:t>Salir   ver detalle</w:t>
      </w:r>
    </w:p>
    <w:sectPr w:rsidR="003B4E3B" w:rsidRPr="00D50D8A" w:rsidSect="00227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012F"/>
    <w:rsid w:val="00044258"/>
    <w:rsid w:val="00057F48"/>
    <w:rsid w:val="000A0C11"/>
    <w:rsid w:val="00160485"/>
    <w:rsid w:val="001D5809"/>
    <w:rsid w:val="001F5024"/>
    <w:rsid w:val="0020285F"/>
    <w:rsid w:val="002275E9"/>
    <w:rsid w:val="00255774"/>
    <w:rsid w:val="002820E0"/>
    <w:rsid w:val="002870FE"/>
    <w:rsid w:val="00391C85"/>
    <w:rsid w:val="003B4E3B"/>
    <w:rsid w:val="003D241B"/>
    <w:rsid w:val="00526CDE"/>
    <w:rsid w:val="005A4210"/>
    <w:rsid w:val="0062245C"/>
    <w:rsid w:val="00696317"/>
    <w:rsid w:val="006D2705"/>
    <w:rsid w:val="0074545B"/>
    <w:rsid w:val="0077012F"/>
    <w:rsid w:val="00770C3B"/>
    <w:rsid w:val="007B0AB9"/>
    <w:rsid w:val="00806BA7"/>
    <w:rsid w:val="009841C7"/>
    <w:rsid w:val="009F0EF0"/>
    <w:rsid w:val="00A60222"/>
    <w:rsid w:val="00B31D4D"/>
    <w:rsid w:val="00B33461"/>
    <w:rsid w:val="00B87910"/>
    <w:rsid w:val="00C36023"/>
    <w:rsid w:val="00C557D9"/>
    <w:rsid w:val="00C8015B"/>
    <w:rsid w:val="00CA32D6"/>
    <w:rsid w:val="00D50D8A"/>
    <w:rsid w:val="00DB7AE9"/>
    <w:rsid w:val="00DE1BFD"/>
    <w:rsid w:val="00EE57E5"/>
    <w:rsid w:val="00F673EC"/>
    <w:rsid w:val="00FC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5E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236</TotalTime>
  <Pages>2</Pages>
  <Words>398</Words>
  <Characters>2191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Colossus User</cp:lastModifiedBy>
  <cp:revision>29</cp:revision>
  <dcterms:created xsi:type="dcterms:W3CDTF">2010-12-19T01:25:00Z</dcterms:created>
  <dcterms:modified xsi:type="dcterms:W3CDTF">2010-12-20T16:26:00Z</dcterms:modified>
</cp:coreProperties>
</file>